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32" w:type="dxa"/>
        <w:tblInd w:w="-14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742"/>
        <w:gridCol w:w="720"/>
        <w:gridCol w:w="6470"/>
      </w:tblGrid>
      <w:tr w:rsidR="000629D5" w14:paraId="365CD575" w14:textId="77777777" w:rsidTr="00BB49D0">
        <w:trPr>
          <w:trHeight w:val="4032"/>
        </w:trPr>
        <w:tc>
          <w:tcPr>
            <w:tcW w:w="3742" w:type="dxa"/>
            <w:vAlign w:val="bottom"/>
          </w:tcPr>
          <w:p w14:paraId="00BD47A4" w14:textId="76CD715F" w:rsidR="00147624" w:rsidRPr="00147624" w:rsidRDefault="00147624" w:rsidP="00147624">
            <w:pPr>
              <w:tabs>
                <w:tab w:val="left" w:pos="990"/>
              </w:tabs>
              <w:jc w:val="center"/>
              <w:rPr>
                <w:lang w:val="de-AT"/>
              </w:rPr>
            </w:pPr>
          </w:p>
          <w:p w14:paraId="45488EC8" w14:textId="264E2A4B" w:rsidR="000629D5" w:rsidRDefault="00147624" w:rsidP="001B2ABD">
            <w:pPr>
              <w:tabs>
                <w:tab w:val="left" w:pos="990"/>
              </w:tabs>
              <w:jc w:val="center"/>
            </w:pPr>
            <w:r w:rsidRPr="00147624">
              <w:rPr>
                <w:lang w:val="de-AT"/>
              </w:rPr>
              <w:drawing>
                <wp:anchor distT="0" distB="0" distL="114300" distR="114300" simplePos="0" relativeHeight="251658240" behindDoc="1" locked="0" layoutInCell="1" allowOverlap="1" wp14:anchorId="41DAC4D0" wp14:editId="4E4D78FE">
                  <wp:simplePos x="0" y="0"/>
                  <wp:positionH relativeFrom="column">
                    <wp:posOffset>-133985</wp:posOffset>
                  </wp:positionH>
                  <wp:positionV relativeFrom="paragraph">
                    <wp:posOffset>805180</wp:posOffset>
                  </wp:positionV>
                  <wp:extent cx="2310130" cy="2084705"/>
                  <wp:effectExtent l="38100" t="57150" r="52070" b="48895"/>
                  <wp:wrapNone/>
                  <wp:docPr id="2147558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130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B9A677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3D7F639F" w14:textId="77777777" w:rsidR="000A77AF" w:rsidRDefault="000A77AF" w:rsidP="00846D4F">
            <w:pPr>
              <w:pStyle w:val="Adresse"/>
              <w:rPr>
                <w:szCs w:val="20"/>
              </w:rPr>
            </w:pPr>
          </w:p>
          <w:p w14:paraId="5B1D911E" w14:textId="25FA44B9" w:rsidR="000629D5" w:rsidRPr="000A77AF" w:rsidRDefault="00BB49D0" w:rsidP="00846D4F">
            <w:pPr>
              <w:pStyle w:val="Adresse"/>
              <w:rPr>
                <w:szCs w:val="20"/>
              </w:rPr>
            </w:pPr>
            <w:r>
              <w:rPr>
                <w:szCs w:val="20"/>
              </w:rPr>
              <w:t>Besi Austria GmbH</w:t>
            </w:r>
          </w:p>
          <w:p w14:paraId="1402F038" w14:textId="15636BC8" w:rsidR="000629D5" w:rsidRPr="000A77AF" w:rsidRDefault="00BB49D0" w:rsidP="00846D4F">
            <w:pPr>
              <w:pStyle w:val="Adresse"/>
              <w:rPr>
                <w:szCs w:val="20"/>
              </w:rPr>
            </w:pPr>
            <w:r>
              <w:rPr>
                <w:szCs w:val="20"/>
              </w:rPr>
              <w:t>zH. Frau Andrea Ascher</w:t>
            </w:r>
          </w:p>
          <w:p w14:paraId="4FC64DE3" w14:textId="4D9DD2C6" w:rsidR="000629D5" w:rsidRPr="000A77AF" w:rsidRDefault="00BB49D0" w:rsidP="00846D4F">
            <w:pPr>
              <w:pStyle w:val="Adresse"/>
              <w:rPr>
                <w:szCs w:val="20"/>
              </w:rPr>
            </w:pPr>
            <w:r>
              <w:rPr>
                <w:szCs w:val="20"/>
              </w:rPr>
              <w:t>Innstraße 16</w:t>
            </w:r>
          </w:p>
          <w:p w14:paraId="05A6EA7D" w14:textId="3C81A3A1" w:rsidR="000629D5" w:rsidRPr="000A77AF" w:rsidRDefault="00BB49D0" w:rsidP="00846D4F">
            <w:pPr>
              <w:pStyle w:val="Adresse"/>
              <w:rPr>
                <w:szCs w:val="20"/>
              </w:rPr>
            </w:pPr>
            <w:r>
              <w:rPr>
                <w:szCs w:val="20"/>
              </w:rPr>
              <w:t>6241 Radfeld</w:t>
            </w:r>
          </w:p>
          <w:p w14:paraId="2511A418" w14:textId="6D60874C" w:rsidR="00071886" w:rsidRPr="00071886" w:rsidRDefault="003A31F6" w:rsidP="003A31F6">
            <w:pPr>
              <w:jc w:val="right"/>
              <w:rPr>
                <w:szCs w:val="20"/>
                <w:lang w:val="de-AT" w:bidi="de-DE"/>
              </w:rPr>
            </w:pPr>
            <w:r>
              <w:rPr>
                <w:szCs w:val="20"/>
              </w:rPr>
              <w:t>Going, am 02.10.2025</w:t>
            </w:r>
          </w:p>
          <w:p w14:paraId="7ED34C36" w14:textId="77777777" w:rsidR="003A31F6" w:rsidRDefault="003A31F6" w:rsidP="00071886">
            <w:pPr>
              <w:rPr>
                <w:b/>
                <w:bCs/>
                <w:szCs w:val="20"/>
                <w:lang w:val="de-AT" w:bidi="de-DE"/>
              </w:rPr>
            </w:pPr>
          </w:p>
          <w:p w14:paraId="42B586AE" w14:textId="77777777" w:rsidR="00360585" w:rsidRDefault="00360585" w:rsidP="00071886">
            <w:pPr>
              <w:rPr>
                <w:b/>
                <w:bCs/>
                <w:szCs w:val="20"/>
                <w:lang w:val="de-AT" w:bidi="de-DE"/>
              </w:rPr>
            </w:pPr>
          </w:p>
          <w:p w14:paraId="30D0F4BA" w14:textId="6CCC9093" w:rsidR="00071886" w:rsidRDefault="00071886" w:rsidP="00071886">
            <w:pPr>
              <w:rPr>
                <w:b/>
                <w:bCs/>
                <w:szCs w:val="20"/>
                <w:lang w:val="de-AT" w:bidi="de-DE"/>
              </w:rPr>
            </w:pPr>
            <w:r w:rsidRPr="00071886">
              <w:rPr>
                <w:b/>
                <w:bCs/>
                <w:szCs w:val="20"/>
                <w:lang w:val="de-AT" w:bidi="de-DE"/>
              </w:rPr>
              <w:t>Bewerbung um eine Lehrstelle als</w:t>
            </w:r>
            <w:r w:rsidR="003A31F6">
              <w:rPr>
                <w:b/>
                <w:bCs/>
                <w:szCs w:val="20"/>
                <w:lang w:val="de-AT" w:bidi="de-DE"/>
              </w:rPr>
              <w:t xml:space="preserve"> </w:t>
            </w:r>
            <w:r w:rsidRPr="00071886">
              <w:rPr>
                <w:b/>
                <w:bCs/>
                <w:szCs w:val="20"/>
                <w:lang w:val="de-AT" w:bidi="de-DE"/>
              </w:rPr>
              <w:t>Applikationsentwickler/Coding</w:t>
            </w:r>
          </w:p>
          <w:p w14:paraId="5B4AC523" w14:textId="77777777" w:rsidR="003A31F6" w:rsidRPr="00071886" w:rsidRDefault="003A31F6" w:rsidP="00071886">
            <w:pPr>
              <w:rPr>
                <w:b/>
                <w:bCs/>
                <w:szCs w:val="20"/>
                <w:lang w:val="de-AT" w:bidi="de-DE"/>
              </w:rPr>
            </w:pPr>
          </w:p>
          <w:p w14:paraId="5FCEBB6E" w14:textId="23FCF425" w:rsidR="00DF656B" w:rsidRPr="000A77AF" w:rsidRDefault="00E02060" w:rsidP="00E02060">
            <w:pPr>
              <w:rPr>
                <w:szCs w:val="20"/>
                <w:lang w:bidi="de-DE"/>
              </w:rPr>
            </w:pPr>
            <w:r w:rsidRPr="000A77AF">
              <w:rPr>
                <w:szCs w:val="20"/>
                <w:lang w:bidi="de-DE"/>
              </w:rPr>
              <w:t>Sehr geehrte</w:t>
            </w:r>
            <w:r>
              <w:rPr>
                <w:szCs w:val="20"/>
                <w:lang w:bidi="de-DE"/>
              </w:rPr>
              <w:t xml:space="preserve"> Frau Ascher!</w:t>
            </w:r>
          </w:p>
          <w:p w14:paraId="3662ADA4" w14:textId="19377927" w:rsidR="003A31F6" w:rsidRPr="004434A4" w:rsidRDefault="00071886" w:rsidP="004434A4">
            <w:pPr>
              <w:pStyle w:val="NoSpacing"/>
              <w:rPr>
                <w:sz w:val="20"/>
                <w:szCs w:val="20"/>
                <w:lang w:val="de-AT" w:bidi="de-DE"/>
              </w:rPr>
            </w:pPr>
            <w:r w:rsidRPr="004434A4">
              <w:rPr>
                <w:sz w:val="20"/>
                <w:szCs w:val="20"/>
                <w:lang w:val="de-AT" w:bidi="de-DE"/>
              </w:rPr>
              <w:t xml:space="preserve">Schon </w:t>
            </w:r>
            <w:r w:rsidR="004434A4" w:rsidRPr="004434A4">
              <w:rPr>
                <w:sz w:val="20"/>
                <w:szCs w:val="20"/>
                <w:lang w:val="de-AT" w:bidi="de-DE"/>
              </w:rPr>
              <w:t>sehr früh</w:t>
            </w:r>
            <w:r w:rsidRPr="004434A4">
              <w:rPr>
                <w:sz w:val="20"/>
                <w:szCs w:val="20"/>
                <w:lang w:val="de-AT" w:bidi="de-DE"/>
              </w:rPr>
              <w:t xml:space="preserve"> </w:t>
            </w:r>
            <w:r w:rsidR="004434A4" w:rsidRPr="004434A4">
              <w:rPr>
                <w:sz w:val="20"/>
                <w:szCs w:val="20"/>
                <w:lang w:val="de-AT" w:bidi="de-DE"/>
              </w:rPr>
              <w:t>hat es mich interessiert</w:t>
            </w:r>
            <w:r w:rsidRPr="004434A4">
              <w:rPr>
                <w:sz w:val="20"/>
                <w:szCs w:val="20"/>
                <w:lang w:val="de-AT" w:bidi="de-DE"/>
              </w:rPr>
              <w:t xml:space="preserve">, wie Programme und Apps entstehen, und bis heute verbringe ich einen großen Teil meiner Freizeit damit, mir selbstständig neue Programmiersprachen, Tools und Techniken anzueignen. </w:t>
            </w:r>
          </w:p>
          <w:p w14:paraId="4DFB6FF4" w14:textId="7865EF79" w:rsidR="004434A4" w:rsidRDefault="004434A4" w:rsidP="004434A4">
            <w:pPr>
              <w:pStyle w:val="NoSpacing"/>
              <w:rPr>
                <w:sz w:val="20"/>
                <w:szCs w:val="20"/>
                <w:lang w:val="de-AT" w:bidi="de-DE"/>
              </w:rPr>
            </w:pPr>
            <w:r w:rsidRPr="004434A4">
              <w:rPr>
                <w:sz w:val="20"/>
                <w:szCs w:val="20"/>
                <w:lang w:val="de-AT" w:bidi="de-DE"/>
              </w:rPr>
              <w:t>Aus diesem Grund weiß ich schon seit der Volksschule</w:t>
            </w:r>
            <w:r w:rsidRPr="004434A4">
              <w:rPr>
                <w:sz w:val="20"/>
                <w:szCs w:val="20"/>
                <w:lang w:val="de-AT" w:bidi="de-DE"/>
              </w:rPr>
              <w:t xml:space="preserve">, dass ich in dieser Branche arbeiten möchte. </w:t>
            </w:r>
          </w:p>
          <w:p w14:paraId="2B2FA294" w14:textId="77777777" w:rsidR="004434A4" w:rsidRPr="004434A4" w:rsidRDefault="004434A4" w:rsidP="004434A4">
            <w:pPr>
              <w:pStyle w:val="NoSpacing"/>
              <w:rPr>
                <w:sz w:val="20"/>
                <w:szCs w:val="20"/>
                <w:lang w:val="de-AT" w:bidi="de-DE"/>
              </w:rPr>
            </w:pPr>
          </w:p>
          <w:p w14:paraId="2604D42D" w14:textId="77641A0F" w:rsidR="00071886" w:rsidRPr="004434A4" w:rsidRDefault="00071886" w:rsidP="00071886">
            <w:pPr>
              <w:rPr>
                <w:szCs w:val="20"/>
                <w:lang w:val="de-AT" w:bidi="de-DE"/>
              </w:rPr>
            </w:pPr>
            <w:r w:rsidRPr="004434A4">
              <w:rPr>
                <w:szCs w:val="20"/>
                <w:lang w:val="de-AT" w:bidi="de-DE"/>
              </w:rPr>
              <w:t xml:space="preserve">Ich bin sehr wissbegierig und lerne </w:t>
            </w:r>
            <w:r w:rsidR="003A31F6" w:rsidRPr="004434A4">
              <w:rPr>
                <w:szCs w:val="20"/>
                <w:lang w:val="de-AT" w:bidi="de-DE"/>
              </w:rPr>
              <w:t>gerne und</w:t>
            </w:r>
            <w:r w:rsidRPr="004434A4">
              <w:rPr>
                <w:szCs w:val="20"/>
                <w:lang w:val="de-AT" w:bidi="de-DE"/>
              </w:rPr>
              <w:t xml:space="preserve"> schnell –</w:t>
            </w:r>
            <w:r w:rsidR="003A31F6" w:rsidRPr="004434A4">
              <w:rPr>
                <w:szCs w:val="20"/>
              </w:rPr>
              <w:t xml:space="preserve"> </w:t>
            </w:r>
            <w:r w:rsidR="003A31F6" w:rsidRPr="004434A4">
              <w:rPr>
                <w:szCs w:val="20"/>
                <w:lang w:bidi="de-DE"/>
              </w:rPr>
              <w:t xml:space="preserve">aktuell </w:t>
            </w:r>
            <w:r w:rsidR="00AB1126">
              <w:rPr>
                <w:szCs w:val="20"/>
                <w:lang w:bidi="de-DE"/>
              </w:rPr>
              <w:t>zum Beispiel</w:t>
            </w:r>
            <w:r w:rsidR="003A31F6" w:rsidRPr="004434A4">
              <w:rPr>
                <w:szCs w:val="20"/>
                <w:lang w:bidi="de-DE"/>
              </w:rPr>
              <w:t xml:space="preserve"> </w:t>
            </w:r>
            <w:r w:rsidR="003A31F6" w:rsidRPr="00AB1126">
              <w:rPr>
                <w:i/>
                <w:iCs/>
                <w:szCs w:val="20"/>
                <w:lang w:bidi="de-DE"/>
              </w:rPr>
              <w:t>Japanisch</w:t>
            </w:r>
            <w:r w:rsidR="003A31F6" w:rsidRPr="004434A4">
              <w:rPr>
                <w:szCs w:val="20"/>
                <w:lang w:bidi="de-DE"/>
              </w:rPr>
              <w:t xml:space="preserve"> in Wort und Schrift, das ich mir Schritt für Schritt selbst beibringe.</w:t>
            </w:r>
          </w:p>
          <w:p w14:paraId="0EA93670" w14:textId="0004E333" w:rsidR="003A31F6" w:rsidRDefault="003A31F6" w:rsidP="00071886">
            <w:pPr>
              <w:rPr>
                <w:szCs w:val="20"/>
                <w:lang w:bidi="de-DE"/>
              </w:rPr>
            </w:pPr>
            <w:r w:rsidRPr="003A31F6">
              <w:rPr>
                <w:szCs w:val="20"/>
                <w:lang w:bidi="de-DE"/>
              </w:rPr>
              <w:t>Derzeit absolviere ich mein 9. Pflichtschuljahr an der Polytechnischen Schule</w:t>
            </w:r>
            <w:r w:rsidR="00AB1126">
              <w:rPr>
                <w:szCs w:val="20"/>
                <w:lang w:bidi="de-DE"/>
              </w:rPr>
              <w:t xml:space="preserve"> in St. Johann</w:t>
            </w:r>
            <w:r w:rsidRPr="003A31F6">
              <w:rPr>
                <w:szCs w:val="20"/>
                <w:lang w:bidi="de-DE"/>
              </w:rPr>
              <w:t xml:space="preserve">. Einen </w:t>
            </w:r>
            <w:r>
              <w:rPr>
                <w:szCs w:val="20"/>
                <w:lang w:bidi="de-DE"/>
              </w:rPr>
              <w:t xml:space="preserve">wirklich </w:t>
            </w:r>
            <w:r w:rsidRPr="003A31F6">
              <w:rPr>
                <w:szCs w:val="20"/>
                <w:lang w:bidi="de-DE"/>
              </w:rPr>
              <w:t>passenden Zweig für meinen Berufswunsch gibt es dort nicht, daher freue ich mich umso mehr darauf, bald in die Praxis einzusteigen.</w:t>
            </w:r>
          </w:p>
          <w:p w14:paraId="33E77EAE" w14:textId="003BC33B" w:rsidR="003A31F6" w:rsidRPr="004434A4" w:rsidRDefault="003A31F6" w:rsidP="00071886">
            <w:pPr>
              <w:rPr>
                <w:szCs w:val="20"/>
                <w:lang w:bidi="de-DE"/>
              </w:rPr>
            </w:pPr>
            <w:r>
              <w:rPr>
                <w:szCs w:val="20"/>
                <w:lang w:bidi="de-DE"/>
              </w:rPr>
              <w:t>Ich durfte bereits zwei Mal bei Ihnen schnuppern und</w:t>
            </w:r>
            <w:r w:rsidRPr="003A31F6">
              <w:rPr>
                <w:szCs w:val="20"/>
                <w:lang w:bidi="de-DE"/>
              </w:rPr>
              <w:t xml:space="preserve"> hoffe, dass Sie dabei genauso wie ich gemerkt haben, dass ich sehr gut zu </w:t>
            </w:r>
            <w:r w:rsidRPr="004434A4">
              <w:rPr>
                <w:szCs w:val="20"/>
                <w:lang w:bidi="de-DE"/>
              </w:rPr>
              <w:t>Ihrem Unternehmen passe und mit viel Motivation meine Ausbildung bei Ihnen beginnen möchte.</w:t>
            </w:r>
          </w:p>
          <w:p w14:paraId="0E568D7F" w14:textId="53E452C8" w:rsidR="003A31F6" w:rsidRPr="004434A4" w:rsidRDefault="00F45E79" w:rsidP="00071886">
            <w:pPr>
              <w:rPr>
                <w:szCs w:val="20"/>
                <w:lang w:val="de-AT" w:bidi="de-DE"/>
              </w:rPr>
            </w:pPr>
            <w:r w:rsidRPr="004434A4">
              <w:rPr>
                <w:szCs w:val="20"/>
                <w:lang w:val="de-AT" w:bidi="de-DE"/>
              </w:rPr>
              <w:t>Ich würde mich sehr über ein persönliches Gespräch freuen und bedanke mich schon mal für die Zeit und Aufmerksamkeit, die Sie mir bereits entgegengebracht haben.</w:t>
            </w:r>
          </w:p>
          <w:p w14:paraId="73D06CFA" w14:textId="58CA68D4" w:rsidR="00F45E79" w:rsidRDefault="00F45E79" w:rsidP="00071886">
            <w:pPr>
              <w:rPr>
                <w:szCs w:val="20"/>
                <w:lang w:val="de-AT" w:bidi="de-DE"/>
              </w:rPr>
            </w:pPr>
          </w:p>
          <w:p w14:paraId="37B872BA" w14:textId="77777777" w:rsidR="00360585" w:rsidRPr="004434A4" w:rsidRDefault="00360585" w:rsidP="00071886">
            <w:pPr>
              <w:rPr>
                <w:szCs w:val="20"/>
                <w:lang w:val="de-AT" w:bidi="de-DE"/>
              </w:rPr>
            </w:pPr>
          </w:p>
          <w:p w14:paraId="7161E879" w14:textId="4350846F" w:rsidR="00071886" w:rsidRPr="004434A4" w:rsidRDefault="00071886" w:rsidP="00071886">
            <w:pPr>
              <w:rPr>
                <w:szCs w:val="20"/>
                <w:lang w:val="de-AT" w:bidi="de-DE"/>
              </w:rPr>
            </w:pPr>
            <w:r w:rsidRPr="004434A4">
              <w:rPr>
                <w:szCs w:val="20"/>
                <w:lang w:val="de-AT" w:bidi="de-DE"/>
              </w:rPr>
              <w:t>Mit freundlichen Grüßen</w:t>
            </w:r>
          </w:p>
          <w:p w14:paraId="0253D057" w14:textId="02F560F5" w:rsidR="000629D5" w:rsidRDefault="0041274C" w:rsidP="00846D4F">
            <w:pPr>
              <w:rPr>
                <w:szCs w:val="20"/>
                <w:lang w:val="de-AT" w:bidi="de-DE"/>
              </w:rPr>
            </w:pPr>
            <w:r w:rsidRPr="0041274C">
              <w:rPr>
                <w:szCs w:val="20"/>
                <w:lang w:val="de-AT" w:bidi="de-DE"/>
              </w:rPr>
              <w:drawing>
                <wp:anchor distT="0" distB="0" distL="114300" distR="114300" simplePos="0" relativeHeight="251659264" behindDoc="0" locked="0" layoutInCell="1" allowOverlap="1" wp14:anchorId="2A0FD8FA" wp14:editId="4CB71BB4">
                  <wp:simplePos x="0" y="0"/>
                  <wp:positionH relativeFrom="column">
                    <wp:posOffset>-225425</wp:posOffset>
                  </wp:positionH>
                  <wp:positionV relativeFrom="paragraph">
                    <wp:posOffset>71755</wp:posOffset>
                  </wp:positionV>
                  <wp:extent cx="2429510" cy="600075"/>
                  <wp:effectExtent l="0" t="0" r="8890" b="9525"/>
                  <wp:wrapNone/>
                  <wp:docPr id="336022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02294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1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474706" w14:textId="77777777" w:rsidR="00AB1126" w:rsidRDefault="00AB1126" w:rsidP="00846D4F">
            <w:pPr>
              <w:rPr>
                <w:szCs w:val="20"/>
                <w:lang w:val="de-AT" w:bidi="de-DE"/>
              </w:rPr>
            </w:pPr>
          </w:p>
          <w:p w14:paraId="1635F7AC" w14:textId="77777777" w:rsidR="00360585" w:rsidRPr="004434A4" w:rsidRDefault="00360585" w:rsidP="00846D4F">
            <w:pPr>
              <w:rPr>
                <w:szCs w:val="20"/>
                <w:lang w:val="de-AT" w:bidi="de-DE"/>
              </w:rPr>
            </w:pPr>
          </w:p>
          <w:p w14:paraId="63C92351" w14:textId="71F8B1DE" w:rsidR="003A31F6" w:rsidRPr="000A77AF" w:rsidRDefault="003A31F6" w:rsidP="00846D4F">
            <w:pPr>
              <w:rPr>
                <w:szCs w:val="20"/>
              </w:rPr>
            </w:pPr>
            <w:r w:rsidRPr="004434A4">
              <w:rPr>
                <w:szCs w:val="20"/>
                <w:lang w:val="de-AT" w:bidi="de-DE"/>
              </w:rPr>
              <w:t>Daniel Hörbst</w:t>
            </w:r>
          </w:p>
        </w:tc>
      </w:tr>
      <w:tr w:rsidR="000629D5" w14:paraId="75D2AF38" w14:textId="77777777" w:rsidTr="00BB49D0">
        <w:trPr>
          <w:trHeight w:val="9504"/>
        </w:trPr>
        <w:tc>
          <w:tcPr>
            <w:tcW w:w="3742" w:type="dxa"/>
            <w:vAlign w:val="bottom"/>
          </w:tcPr>
          <w:p w14:paraId="2275CD16" w14:textId="29D332BC" w:rsidR="000629D5" w:rsidRPr="00846D4F" w:rsidRDefault="00BB49D0" w:rsidP="00846D4F">
            <w:pPr>
              <w:pStyle w:val="Title"/>
            </w:pPr>
            <w:r>
              <w:t>Hörbst daniel</w:t>
            </w:r>
          </w:p>
          <w:p w14:paraId="451F8A87" w14:textId="3275DD43" w:rsidR="00BB49D0" w:rsidRPr="00AB1126" w:rsidRDefault="00BB49D0" w:rsidP="004434A4">
            <w:pPr>
              <w:pStyle w:val="NoSpacing"/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AB1126">
              <w:rPr>
                <w:rFonts w:asciiTheme="majorHAnsi" w:hAnsiTheme="majorHAnsi"/>
                <w:b/>
                <w:bCs/>
                <w:color w:val="355D7E" w:themeColor="accent1" w:themeShade="80"/>
                <w:w w:val="51"/>
                <w:sz w:val="28"/>
                <w:szCs w:val="28"/>
              </w:rPr>
              <w:t>Lehrling Applikationsentwickler/Codin</w:t>
            </w:r>
            <w:r w:rsidRPr="00AB1126">
              <w:rPr>
                <w:rFonts w:asciiTheme="majorHAnsi" w:hAnsiTheme="majorHAnsi"/>
                <w:b/>
                <w:bCs/>
                <w:color w:val="355D7E" w:themeColor="accent1" w:themeShade="80"/>
                <w:spacing w:val="25"/>
                <w:w w:val="51"/>
                <w:sz w:val="28"/>
                <w:szCs w:val="28"/>
              </w:rPr>
              <w:t>g</w:t>
            </w:r>
          </w:p>
          <w:p w14:paraId="4BECAAC1" w14:textId="77777777" w:rsidR="000629D5" w:rsidRDefault="000629D5" w:rsidP="000629D5"/>
          <w:sdt>
            <w:sdtPr>
              <w:rPr>
                <w:noProof/>
              </w:rPr>
              <w:id w:val="-1954003311"/>
              <w:placeholder>
                <w:docPart w:val="889005FD696849DD943201C8A6DB65F7"/>
              </w:placeholder>
              <w:temporary/>
              <w:showingPlcHdr/>
              <w15:appearance w15:val="hidden"/>
            </w:sdtPr>
            <w:sdtContent>
              <w:p w14:paraId="5956F011" w14:textId="77777777" w:rsidR="00BB49D0" w:rsidRDefault="00BB49D0" w:rsidP="00BB49D0">
                <w:pPr>
                  <w:pStyle w:val="Heading3"/>
                  <w:rPr>
                    <w:rFonts w:eastAsiaTheme="minorEastAsia" w:cstheme="minorBidi"/>
                    <w:b w:val="0"/>
                    <w:caps w:val="0"/>
                    <w:noProof/>
                    <w:sz w:val="18"/>
                    <w:szCs w:val="22"/>
                  </w:rPr>
                </w:pPr>
                <w:r w:rsidRPr="00AB1126">
                  <w:rPr>
                    <w:noProof/>
                    <w:color w:val="355D7E" w:themeColor="accent1" w:themeShade="80"/>
                    <w:sz w:val="48"/>
                    <w:szCs w:val="48"/>
                    <w:lang w:bidi="de-DE"/>
                  </w:rPr>
                  <w:t>Kontakt</w:t>
                </w:r>
              </w:p>
            </w:sdtContent>
          </w:sdt>
          <w:p w14:paraId="41AFF818" w14:textId="7DF273F1" w:rsidR="00BB49D0" w:rsidRPr="00B24DFB" w:rsidRDefault="00BB49D0" w:rsidP="00BB49D0">
            <w:pPr>
              <w:pStyle w:val="NoSpacing"/>
              <w:rPr>
                <w:noProof/>
              </w:rPr>
            </w:pPr>
          </w:p>
          <w:p w14:paraId="16CD7595" w14:textId="77777777" w:rsidR="00BB49D0" w:rsidRPr="00BB49D0" w:rsidRDefault="00BB49D0" w:rsidP="00BB49D0">
            <w:pPr>
              <w:pStyle w:val="NoSpacing"/>
              <w:rPr>
                <w:noProof/>
                <w:sz w:val="24"/>
                <w:szCs w:val="24"/>
              </w:rPr>
            </w:pPr>
            <w:r w:rsidRPr="00BB49D0">
              <w:rPr>
                <w:b/>
                <w:bCs/>
                <w:noProof/>
                <w:sz w:val="24"/>
                <w:szCs w:val="24"/>
              </w:rPr>
              <w:t>ADRESSE</w:t>
            </w:r>
            <w:r w:rsidRPr="00BB49D0">
              <w:rPr>
                <w:noProof/>
                <w:sz w:val="24"/>
                <w:szCs w:val="24"/>
              </w:rPr>
              <w:t>:</w:t>
            </w:r>
          </w:p>
          <w:p w14:paraId="632485D5" w14:textId="77777777" w:rsidR="00BB49D0" w:rsidRPr="00BB49D0" w:rsidRDefault="00BB49D0" w:rsidP="00BB49D0">
            <w:pPr>
              <w:pStyle w:val="NoSpacing"/>
              <w:rPr>
                <w:noProof/>
                <w:sz w:val="18"/>
                <w:szCs w:val="18"/>
              </w:rPr>
            </w:pPr>
            <w:r w:rsidRPr="00BB49D0">
              <w:rPr>
                <w:noProof/>
                <w:sz w:val="18"/>
                <w:szCs w:val="18"/>
              </w:rPr>
              <w:t>Aschauerweg 38b</w:t>
            </w:r>
          </w:p>
          <w:p w14:paraId="0B2F18C5" w14:textId="77777777" w:rsidR="00BB49D0" w:rsidRPr="00BB49D0" w:rsidRDefault="00BB49D0" w:rsidP="00BB49D0">
            <w:pPr>
              <w:pStyle w:val="NoSpacing"/>
              <w:rPr>
                <w:noProof/>
                <w:sz w:val="18"/>
                <w:szCs w:val="18"/>
              </w:rPr>
            </w:pPr>
            <w:r w:rsidRPr="00BB49D0">
              <w:rPr>
                <w:noProof/>
                <w:sz w:val="18"/>
                <w:szCs w:val="18"/>
              </w:rPr>
              <w:t>6353 Going am Wilden Kaiser</w:t>
            </w:r>
          </w:p>
          <w:p w14:paraId="28D5EF9F" w14:textId="77777777" w:rsidR="00BB49D0" w:rsidRDefault="00BB49D0" w:rsidP="00BB49D0">
            <w:pPr>
              <w:pStyle w:val="NoSpacing"/>
              <w:rPr>
                <w:noProof/>
              </w:rPr>
            </w:pPr>
          </w:p>
          <w:sdt>
            <w:sdtPr>
              <w:rPr>
                <w:noProof/>
                <w:sz w:val="24"/>
                <w:szCs w:val="24"/>
              </w:rPr>
              <w:id w:val="1111563247"/>
              <w:placeholder>
                <w:docPart w:val="61D59067E0CB4E328CBA71FA0131B578"/>
              </w:placeholder>
              <w:temporary/>
              <w:showingPlcHdr/>
              <w15:appearance w15:val="hidden"/>
            </w:sdtPr>
            <w:sdtEndPr>
              <w:rPr>
                <w:sz w:val="22"/>
                <w:szCs w:val="22"/>
              </w:rPr>
            </w:sdtEndPr>
            <w:sdtContent>
              <w:p w14:paraId="32566720" w14:textId="77777777" w:rsidR="00BB49D0" w:rsidRPr="00B24DFB" w:rsidRDefault="00BB49D0" w:rsidP="00BB49D0">
                <w:pPr>
                  <w:pStyle w:val="NoSpacing"/>
                  <w:rPr>
                    <w:noProof/>
                  </w:rPr>
                </w:pPr>
                <w:r w:rsidRPr="00BB49D0">
                  <w:rPr>
                    <w:b/>
                    <w:bCs/>
                    <w:noProof/>
                    <w:sz w:val="24"/>
                    <w:szCs w:val="24"/>
                    <w:lang w:bidi="de-DE"/>
                  </w:rPr>
                  <w:t>TELEFON:</w:t>
                </w:r>
              </w:p>
            </w:sdtContent>
          </w:sdt>
          <w:p w14:paraId="37BF1197" w14:textId="77777777" w:rsidR="00BB49D0" w:rsidRPr="00BB49D0" w:rsidRDefault="00BB49D0" w:rsidP="00BB49D0">
            <w:pPr>
              <w:pStyle w:val="NoSpacing"/>
              <w:rPr>
                <w:noProof/>
                <w:sz w:val="18"/>
                <w:szCs w:val="18"/>
              </w:rPr>
            </w:pPr>
            <w:r w:rsidRPr="00BB49D0">
              <w:rPr>
                <w:noProof/>
                <w:sz w:val="18"/>
                <w:szCs w:val="18"/>
              </w:rPr>
              <w:t>+43 677 63027342</w:t>
            </w:r>
          </w:p>
          <w:p w14:paraId="381294F7" w14:textId="77777777" w:rsidR="00BB49D0" w:rsidRPr="00B24DFB" w:rsidRDefault="00BB49D0" w:rsidP="00BB49D0">
            <w:pPr>
              <w:pStyle w:val="NoSpacing"/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015B7029F354B3D9818EB4D772CDB9E"/>
              </w:placeholder>
              <w:temporary/>
              <w:showingPlcHdr/>
              <w15:appearance w15:val="hidden"/>
            </w:sdtPr>
            <w:sdtContent>
              <w:p w14:paraId="3BE989AB" w14:textId="77777777" w:rsidR="00BB49D0" w:rsidRPr="00B24DFB" w:rsidRDefault="00BB49D0" w:rsidP="00BB49D0">
                <w:pPr>
                  <w:pStyle w:val="NoSpacing"/>
                  <w:rPr>
                    <w:noProof/>
                  </w:rPr>
                </w:pPr>
                <w:r w:rsidRPr="00BB49D0">
                  <w:rPr>
                    <w:b/>
                    <w:bCs/>
                    <w:noProof/>
                    <w:sz w:val="24"/>
                    <w:szCs w:val="24"/>
                    <w:lang w:bidi="de-DE"/>
                  </w:rPr>
                  <w:t>E-MAIL:</w:t>
                </w:r>
              </w:p>
            </w:sdtContent>
          </w:sdt>
          <w:p w14:paraId="095338F8" w14:textId="77777777" w:rsidR="00BB49D0" w:rsidRPr="00BB49D0" w:rsidRDefault="00BB49D0" w:rsidP="00BB49D0">
            <w:pPr>
              <w:pStyle w:val="NoSpacing"/>
              <w:rPr>
                <w:noProof/>
                <w:sz w:val="18"/>
                <w:szCs w:val="18"/>
              </w:rPr>
            </w:pPr>
            <w:r w:rsidRPr="00BB49D0">
              <w:rPr>
                <w:noProof/>
                <w:sz w:val="18"/>
                <w:szCs w:val="18"/>
              </w:rPr>
              <w:t>dani.hoerbst@gmail.com</w:t>
            </w:r>
          </w:p>
          <w:p w14:paraId="677DE250" w14:textId="211CB7F0" w:rsidR="000629D5" w:rsidRPr="00846D4F" w:rsidRDefault="000629D5" w:rsidP="00BB49D0">
            <w:pPr>
              <w:pStyle w:val="NoSpacing"/>
              <w:rPr>
                <w:rStyle w:val="Hyperlink"/>
              </w:rPr>
            </w:pPr>
          </w:p>
        </w:tc>
        <w:tc>
          <w:tcPr>
            <w:tcW w:w="720" w:type="dxa"/>
          </w:tcPr>
          <w:p w14:paraId="636002BC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7555C0CF" w14:textId="77777777" w:rsidR="000629D5" w:rsidRPr="000A77AF" w:rsidRDefault="000629D5" w:rsidP="004D3011">
            <w:pPr>
              <w:rPr>
                <w:color w:val="FFFFFF" w:themeColor="background1"/>
                <w:szCs w:val="20"/>
              </w:rPr>
            </w:pPr>
          </w:p>
        </w:tc>
      </w:tr>
    </w:tbl>
    <w:p w14:paraId="2E98F872" w14:textId="77777777" w:rsidR="00DF656B" w:rsidRPr="00846D4F" w:rsidRDefault="00DF656B" w:rsidP="00846D4F">
      <w:pPr>
        <w:tabs>
          <w:tab w:val="left" w:pos="990"/>
        </w:tabs>
        <w:spacing w:after="0"/>
        <w:rPr>
          <w:sz w:val="8"/>
        </w:rPr>
      </w:pPr>
    </w:p>
    <w:sectPr w:rsidR="00DF656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944DB" w14:textId="77777777" w:rsidR="00A740E3" w:rsidRDefault="00A740E3" w:rsidP="000C45FF">
      <w:r>
        <w:separator/>
      </w:r>
    </w:p>
  </w:endnote>
  <w:endnote w:type="continuationSeparator" w:id="0">
    <w:p w14:paraId="3CBE4FD9" w14:textId="77777777" w:rsidR="00A740E3" w:rsidRDefault="00A740E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CF486" w14:textId="77777777" w:rsidR="00A740E3" w:rsidRDefault="00A740E3" w:rsidP="000C45FF">
      <w:r>
        <w:separator/>
      </w:r>
    </w:p>
  </w:footnote>
  <w:footnote w:type="continuationSeparator" w:id="0">
    <w:p w14:paraId="61DAD64B" w14:textId="77777777" w:rsidR="00A740E3" w:rsidRDefault="00A740E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2076" w14:textId="77777777" w:rsidR="000C45FF" w:rsidRDefault="000C45FF">
    <w:pPr>
      <w:pStyle w:val="Header"/>
    </w:pPr>
    <w:r>
      <w:rPr>
        <w:noProof/>
        <w:lang w:bidi="de-DE"/>
      </w:rPr>
      <w:drawing>
        <wp:anchor distT="0" distB="0" distL="114300" distR="114300" simplePos="0" relativeHeight="251658240" behindDoc="1" locked="0" layoutInCell="1" allowOverlap="1" wp14:anchorId="62543310" wp14:editId="5337E4FF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05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D0"/>
    <w:rsid w:val="00036450"/>
    <w:rsid w:val="00061C84"/>
    <w:rsid w:val="000629D5"/>
    <w:rsid w:val="00071886"/>
    <w:rsid w:val="00076632"/>
    <w:rsid w:val="000A77AF"/>
    <w:rsid w:val="000C45FF"/>
    <w:rsid w:val="000E3FD1"/>
    <w:rsid w:val="000F46E6"/>
    <w:rsid w:val="00147624"/>
    <w:rsid w:val="00180329"/>
    <w:rsid w:val="0019001F"/>
    <w:rsid w:val="00193E81"/>
    <w:rsid w:val="001A74A5"/>
    <w:rsid w:val="001B2ABD"/>
    <w:rsid w:val="001D2335"/>
    <w:rsid w:val="001E1759"/>
    <w:rsid w:val="001F1ECC"/>
    <w:rsid w:val="0022451C"/>
    <w:rsid w:val="002400EB"/>
    <w:rsid w:val="00244620"/>
    <w:rsid w:val="00256CF7"/>
    <w:rsid w:val="0030481B"/>
    <w:rsid w:val="00360585"/>
    <w:rsid w:val="003A31F6"/>
    <w:rsid w:val="004071FC"/>
    <w:rsid w:val="0041274C"/>
    <w:rsid w:val="004434A4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75A3F"/>
    <w:rsid w:val="008C1736"/>
    <w:rsid w:val="00922D5C"/>
    <w:rsid w:val="009E7C63"/>
    <w:rsid w:val="00A10A67"/>
    <w:rsid w:val="00A2118D"/>
    <w:rsid w:val="00A24578"/>
    <w:rsid w:val="00A740E3"/>
    <w:rsid w:val="00AB1126"/>
    <w:rsid w:val="00AD76E2"/>
    <w:rsid w:val="00B20152"/>
    <w:rsid w:val="00B70850"/>
    <w:rsid w:val="00B821B0"/>
    <w:rsid w:val="00BB49D0"/>
    <w:rsid w:val="00C066B6"/>
    <w:rsid w:val="00C336F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A7D80"/>
    <w:rsid w:val="00DD172A"/>
    <w:rsid w:val="00DF656B"/>
    <w:rsid w:val="00E02060"/>
    <w:rsid w:val="00E25A26"/>
    <w:rsid w:val="00E3437C"/>
    <w:rsid w:val="00E55D74"/>
    <w:rsid w:val="00E866EC"/>
    <w:rsid w:val="00E93B74"/>
    <w:rsid w:val="00EB3A62"/>
    <w:rsid w:val="00F45E79"/>
    <w:rsid w:val="00F60274"/>
    <w:rsid w:val="00F77FB9"/>
    <w:rsid w:val="00FA517C"/>
    <w:rsid w:val="00FB068F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756B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24578"/>
    <w:pPr>
      <w:spacing w:after="200"/>
    </w:pPr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auerText">
    <w:name w:val="Grauer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se">
    <w:name w:val="Adresse"/>
    <w:basedOn w:val="Normal"/>
    <w:qFormat/>
    <w:rsid w:val="000629D5"/>
    <w:pPr>
      <w:spacing w:after="360"/>
      <w:contextualSpacing/>
    </w:pPr>
  </w:style>
  <w:style w:type="paragraph" w:customStyle="1" w:styleId="Kontaktdetails">
    <w:name w:val="Kontakt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718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h\AppData\Roaming\Microsoft\Templates\Blaugraues%20Anschreib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D59067E0CB4E328CBA71FA0131B5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3AA90E-0F3E-4BAB-A1C8-E37C70DD6227}"/>
      </w:docPartPr>
      <w:docPartBody>
        <w:p w:rsidR="00C763C3" w:rsidRDefault="00C763C3" w:rsidP="00C763C3">
          <w:pPr>
            <w:pStyle w:val="61D59067E0CB4E328CBA71FA0131B578"/>
          </w:pPr>
          <w:r w:rsidRPr="00B24DFB">
            <w:rPr>
              <w:noProof/>
              <w:lang w:bidi="de-DE"/>
            </w:rPr>
            <w:t>TELEFON:</w:t>
          </w:r>
        </w:p>
      </w:docPartBody>
    </w:docPart>
    <w:docPart>
      <w:docPartPr>
        <w:name w:val="F015B7029F354B3D9818EB4D772CDB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D44238-0766-4328-9620-8DB60D285164}"/>
      </w:docPartPr>
      <w:docPartBody>
        <w:p w:rsidR="00C763C3" w:rsidRDefault="00C763C3" w:rsidP="00C763C3">
          <w:pPr>
            <w:pStyle w:val="F015B7029F354B3D9818EB4D772CDB9E"/>
          </w:pPr>
          <w:r w:rsidRPr="00B24DFB">
            <w:rPr>
              <w:noProof/>
              <w:lang w:bidi="de-DE"/>
            </w:rPr>
            <w:t>E-MAIL:</w:t>
          </w:r>
        </w:p>
      </w:docPartBody>
    </w:docPart>
    <w:docPart>
      <w:docPartPr>
        <w:name w:val="889005FD696849DD943201C8A6DB65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12871D-9AD1-46FA-8B4E-2E1A6CC26B58}"/>
      </w:docPartPr>
      <w:docPartBody>
        <w:p w:rsidR="00C763C3" w:rsidRDefault="00C763C3" w:rsidP="00C763C3">
          <w:pPr>
            <w:pStyle w:val="889005FD696849DD943201C8A6DB65F7"/>
          </w:pPr>
          <w:r w:rsidRPr="00B24DFB">
            <w:rPr>
              <w:noProof/>
              <w:lang w:bidi="de-DE"/>
            </w:rPr>
            <w:t>Kontakt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4046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C3"/>
    <w:rsid w:val="0022451C"/>
    <w:rsid w:val="00875A3F"/>
    <w:rsid w:val="00B90FC2"/>
    <w:rsid w:val="00C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0"/>
      <w:szCs w:val="26"/>
      <w:lang w:val="de-DE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tabs>
        <w:tab w:val="clear" w:pos="360"/>
      </w:tabs>
      <w:spacing w:after="120" w:line="276" w:lineRule="auto"/>
      <w:ind w:left="0" w:firstLine="0"/>
    </w:pPr>
    <w:rPr>
      <w:rFonts w:eastAsia="Times New Roman" w:cs="Times New Roman"/>
      <w:kern w:val="0"/>
      <w:sz w:val="20"/>
      <w:szCs w:val="20"/>
      <w:lang w:val="de-DE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0"/>
      <w:szCs w:val="26"/>
      <w:lang w:val="de-DE" w:eastAsia="ja-JP"/>
      <w14:ligatures w14:val="none"/>
    </w:rPr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61D59067E0CB4E328CBA71FA0131B578">
    <w:name w:val="61D59067E0CB4E328CBA71FA0131B578"/>
    <w:rsid w:val="00C763C3"/>
  </w:style>
  <w:style w:type="paragraph" w:customStyle="1" w:styleId="F015B7029F354B3D9818EB4D772CDB9E">
    <w:name w:val="F015B7029F354B3D9818EB4D772CDB9E"/>
    <w:rsid w:val="00C763C3"/>
  </w:style>
  <w:style w:type="paragraph" w:customStyle="1" w:styleId="889005FD696849DD943201C8A6DB65F7">
    <w:name w:val="889005FD696849DD943201C8A6DB65F7"/>
    <w:rsid w:val="00C76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Blaugraues Anschreiben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2025-09-30T14:52:00Z</dcterms:created>
  <dcterms:modified xsi:type="dcterms:W3CDTF">2025-09-30T15:31:00Z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