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B24DFB" w14:paraId="73062E5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4B3DBBE" w14:textId="16F7A12C" w:rsidR="001B2ABD" w:rsidRPr="00B24DFB" w:rsidRDefault="00772393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147624">
              <w:rPr>
                <w:lang w:val="de-AT"/>
              </w:rPr>
              <w:drawing>
                <wp:anchor distT="0" distB="0" distL="114300" distR="114300" simplePos="0" relativeHeight="251659264" behindDoc="0" locked="0" layoutInCell="1" allowOverlap="1" wp14:anchorId="67E102F3" wp14:editId="6939F00C">
                  <wp:simplePos x="0" y="0"/>
                  <wp:positionH relativeFrom="column">
                    <wp:posOffset>-124460</wp:posOffset>
                  </wp:positionH>
                  <wp:positionV relativeFrom="paragraph">
                    <wp:posOffset>848995</wp:posOffset>
                  </wp:positionV>
                  <wp:extent cx="2310130" cy="2084705"/>
                  <wp:effectExtent l="38100" t="57150" r="52070" b="48895"/>
                  <wp:wrapNone/>
                  <wp:docPr id="2147558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13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301C23F" w14:textId="52521483" w:rsidR="001B2ABD" w:rsidRPr="00B24DFB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14B40194" w14:textId="66650166" w:rsidR="00C675D8" w:rsidRPr="00C675D8" w:rsidRDefault="00C675D8" w:rsidP="00C675D8">
            <w:pPr>
              <w:pStyle w:val="Title"/>
              <w:rPr>
                <w:noProof/>
              </w:rPr>
            </w:pPr>
            <w:r>
              <w:rPr>
                <w:noProof/>
              </w:rPr>
              <w:t>Hörbst daniel</w:t>
            </w:r>
          </w:p>
          <w:p w14:paraId="0E3FBE80" w14:textId="77777777" w:rsidR="001B2ABD" w:rsidRPr="00C70784" w:rsidRDefault="00C675D8" w:rsidP="00C70784">
            <w:pPr>
              <w:pStyle w:val="NoSpacing"/>
              <w:rPr>
                <w:b/>
                <w:bCs/>
                <w:noProof/>
                <w:sz w:val="24"/>
                <w:szCs w:val="24"/>
              </w:rPr>
            </w:pPr>
            <w:r w:rsidRPr="00C70784">
              <w:rPr>
                <w:b/>
                <w:bCs/>
                <w:noProof/>
                <w:w w:val="58"/>
                <w:sz w:val="24"/>
                <w:szCs w:val="24"/>
              </w:rPr>
              <w:t>geboren am 11.Mai 2011 in Hall in Tiro</w:t>
            </w:r>
            <w:r w:rsidRPr="00C70784">
              <w:rPr>
                <w:b/>
                <w:bCs/>
                <w:noProof/>
                <w:spacing w:val="31"/>
                <w:w w:val="58"/>
                <w:sz w:val="24"/>
                <w:szCs w:val="24"/>
              </w:rPr>
              <w:t>l</w:t>
            </w:r>
          </w:p>
          <w:p w14:paraId="5B6E8670" w14:textId="77777777" w:rsidR="00C675D8" w:rsidRDefault="00C675D8" w:rsidP="00C675D8"/>
          <w:p w14:paraId="24323D5B" w14:textId="77777777" w:rsidR="004D36BE" w:rsidRDefault="004D36BE" w:rsidP="00C675D8"/>
          <w:p w14:paraId="22DF7E8A" w14:textId="141CF992" w:rsidR="004D36BE" w:rsidRPr="00C675D8" w:rsidRDefault="004D36BE" w:rsidP="00C675D8"/>
        </w:tc>
      </w:tr>
      <w:tr w:rsidR="001B2ABD" w:rsidRPr="00B24DFB" w14:paraId="055CEF74" w14:textId="77777777" w:rsidTr="001B2ABD">
        <w:tc>
          <w:tcPr>
            <w:tcW w:w="3600" w:type="dxa"/>
          </w:tcPr>
          <w:p w14:paraId="5B20B602" w14:textId="1BB8ADFE" w:rsidR="00036450" w:rsidRPr="00B24DFB" w:rsidRDefault="00036450" w:rsidP="00036450">
            <w:pPr>
              <w:rPr>
                <w:noProof/>
              </w:rPr>
            </w:pPr>
          </w:p>
          <w:p w14:paraId="663227E4" w14:textId="77777777" w:rsidR="007E2579" w:rsidRDefault="007E2579" w:rsidP="007E2579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98C48D3A5AC44B279C586EF308919BC8"/>
              </w:placeholder>
              <w:temporary/>
              <w:showingPlcHdr/>
              <w15:appearance w15:val="hidden"/>
            </w:sdtPr>
            <w:sdtContent>
              <w:p w14:paraId="10F34B63" w14:textId="2337C055" w:rsidR="00036450" w:rsidRPr="00B24DFB" w:rsidRDefault="00CB0055" w:rsidP="00CB0055">
                <w:pPr>
                  <w:pStyle w:val="Heading3"/>
                  <w:rPr>
                    <w:noProof/>
                  </w:rPr>
                </w:pPr>
                <w:r w:rsidRPr="005F7D25">
                  <w:rPr>
                    <w:noProof/>
                    <w:color w:val="355D7E" w:themeColor="accent1" w:themeShade="80"/>
                    <w:sz w:val="48"/>
                    <w:szCs w:val="48"/>
                    <w:lang w:bidi="de-DE"/>
                  </w:rPr>
                  <w:t>Kontakt</w:t>
                </w:r>
              </w:p>
            </w:sdtContent>
          </w:sdt>
          <w:p w14:paraId="547433FB" w14:textId="0331212A" w:rsidR="007E2579" w:rsidRDefault="007E2579" w:rsidP="004D3011">
            <w:pPr>
              <w:rPr>
                <w:noProof/>
              </w:rPr>
            </w:pPr>
            <w:r w:rsidRPr="007E2579">
              <w:rPr>
                <w:b/>
                <w:bCs/>
                <w:noProof/>
                <w:sz w:val="24"/>
                <w:szCs w:val="24"/>
              </w:rPr>
              <w:t>ADRESSE</w:t>
            </w:r>
            <w:r>
              <w:rPr>
                <w:noProof/>
              </w:rPr>
              <w:t>:</w:t>
            </w:r>
          </w:p>
          <w:p w14:paraId="294B9D1D" w14:textId="53E308D7" w:rsidR="007E2579" w:rsidRDefault="007E2579" w:rsidP="004D3011">
            <w:pPr>
              <w:rPr>
                <w:noProof/>
              </w:rPr>
            </w:pPr>
            <w:r>
              <w:rPr>
                <w:noProof/>
              </w:rPr>
              <w:t>Aschauerweg 38b</w:t>
            </w:r>
          </w:p>
          <w:p w14:paraId="1CC11047" w14:textId="2D14A579" w:rsidR="007E2579" w:rsidRDefault="007E2579" w:rsidP="004D3011">
            <w:pPr>
              <w:rPr>
                <w:noProof/>
              </w:rPr>
            </w:pPr>
            <w:r>
              <w:rPr>
                <w:noProof/>
              </w:rPr>
              <w:t>6353 Going am Wilden Kaiser</w:t>
            </w:r>
          </w:p>
          <w:p w14:paraId="20127C4D" w14:textId="77777777" w:rsidR="007E2579" w:rsidRDefault="007E2579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3AF71560F6ED4A6A99AEEC19B787B8AD"/>
              </w:placeholder>
              <w:temporary/>
              <w:showingPlcHdr/>
              <w15:appearance w15:val="hidden"/>
            </w:sdtPr>
            <w:sdtContent>
              <w:p w14:paraId="609FD494" w14:textId="08FAFEED" w:rsidR="004D3011" w:rsidRPr="00B24DFB" w:rsidRDefault="004D3011" w:rsidP="004D3011">
                <w:pPr>
                  <w:rPr>
                    <w:noProof/>
                  </w:rPr>
                </w:pPr>
                <w:r w:rsidRPr="007E2579">
                  <w:rPr>
                    <w:b/>
                    <w:bCs/>
                    <w:noProof/>
                    <w:sz w:val="24"/>
                    <w:szCs w:val="24"/>
                    <w:lang w:bidi="de-DE"/>
                  </w:rPr>
                  <w:t>TELEFON:</w:t>
                </w:r>
              </w:p>
            </w:sdtContent>
          </w:sdt>
          <w:p w14:paraId="6EAB13C5" w14:textId="227DEBD3" w:rsidR="004D3011" w:rsidRPr="00B24DFB" w:rsidRDefault="007E2579" w:rsidP="004D3011">
            <w:pPr>
              <w:rPr>
                <w:noProof/>
              </w:rPr>
            </w:pPr>
            <w:r>
              <w:rPr>
                <w:noProof/>
              </w:rPr>
              <w:t>+43 677 63027342</w:t>
            </w:r>
          </w:p>
          <w:p w14:paraId="5546425A" w14:textId="77777777" w:rsidR="004D3011" w:rsidRPr="00B24DFB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24BDF412D8DC47699CF4967B066F2340"/>
              </w:placeholder>
              <w:temporary/>
              <w:showingPlcHdr/>
              <w15:appearance w15:val="hidden"/>
            </w:sdtPr>
            <w:sdtContent>
              <w:p w14:paraId="036C5482" w14:textId="77777777" w:rsidR="004D3011" w:rsidRPr="00B24DFB" w:rsidRDefault="004D3011" w:rsidP="004D3011">
                <w:pPr>
                  <w:rPr>
                    <w:noProof/>
                  </w:rPr>
                </w:pPr>
                <w:r w:rsidRPr="007E2579">
                  <w:rPr>
                    <w:b/>
                    <w:bCs/>
                    <w:noProof/>
                    <w:sz w:val="24"/>
                    <w:szCs w:val="24"/>
                    <w:lang w:bidi="de-DE"/>
                  </w:rPr>
                  <w:t>E-MAIL:</w:t>
                </w:r>
              </w:p>
            </w:sdtContent>
          </w:sdt>
          <w:p w14:paraId="151FD9A6" w14:textId="5B2F7CB8" w:rsidR="004142CD" w:rsidRPr="007E2579" w:rsidRDefault="007E2579" w:rsidP="004142CD">
            <w:pPr>
              <w:rPr>
                <w:noProof/>
              </w:rPr>
            </w:pPr>
            <w:r w:rsidRPr="007E2579">
              <w:rPr>
                <w:noProof/>
              </w:rPr>
              <w:t>dani.hoerbst@gmail.com</w:t>
            </w:r>
          </w:p>
          <w:p w14:paraId="1B9849CC" w14:textId="77777777" w:rsidR="004D3011" w:rsidRDefault="004D3011" w:rsidP="004D3011">
            <w:pPr>
              <w:rPr>
                <w:noProof/>
              </w:rPr>
            </w:pPr>
          </w:p>
          <w:p w14:paraId="74EBD588" w14:textId="77777777" w:rsidR="006562D6" w:rsidRDefault="006562D6" w:rsidP="004D3011">
            <w:pPr>
              <w:rPr>
                <w:noProof/>
              </w:rPr>
            </w:pPr>
          </w:p>
          <w:p w14:paraId="3FB984F9" w14:textId="77777777" w:rsidR="006562D6" w:rsidRDefault="006562D6" w:rsidP="004D3011">
            <w:pPr>
              <w:rPr>
                <w:noProof/>
              </w:rPr>
            </w:pPr>
          </w:p>
          <w:p w14:paraId="68E3C434" w14:textId="77777777" w:rsidR="006562D6" w:rsidRDefault="006562D6" w:rsidP="004D3011">
            <w:pPr>
              <w:rPr>
                <w:noProof/>
              </w:rPr>
            </w:pPr>
          </w:p>
          <w:p w14:paraId="42D69518" w14:textId="77777777" w:rsidR="006562D6" w:rsidRDefault="006562D6" w:rsidP="004D3011">
            <w:pPr>
              <w:rPr>
                <w:noProof/>
              </w:rPr>
            </w:pPr>
          </w:p>
          <w:p w14:paraId="41741076" w14:textId="77777777" w:rsidR="004D36BE" w:rsidRDefault="004D36BE" w:rsidP="004D3011">
            <w:pPr>
              <w:rPr>
                <w:noProof/>
              </w:rPr>
            </w:pPr>
          </w:p>
          <w:p w14:paraId="25ED81F3" w14:textId="77777777" w:rsidR="006562D6" w:rsidRDefault="006562D6" w:rsidP="004D3011">
            <w:pPr>
              <w:rPr>
                <w:noProof/>
              </w:rPr>
            </w:pPr>
          </w:p>
          <w:p w14:paraId="7B9A6498" w14:textId="77777777" w:rsidR="004D36BE" w:rsidRPr="00B24DFB" w:rsidRDefault="004D36BE" w:rsidP="004D36BE">
            <w:pPr>
              <w:pStyle w:val="Heading2"/>
              <w:rPr>
                <w:noProof/>
              </w:rPr>
            </w:pPr>
            <w:r>
              <w:rPr>
                <w:noProof/>
              </w:rPr>
              <w:t>WAS MICH AUSMACHT</w:t>
            </w:r>
          </w:p>
          <w:p w14:paraId="6D120829" w14:textId="16E7E7C5" w:rsidR="004D36BE" w:rsidRDefault="00C70784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s</w:t>
            </w:r>
            <w:r w:rsidR="004D36BE" w:rsidRPr="004D36BE">
              <w:rPr>
                <w:lang w:bidi="de-DE"/>
              </w:rPr>
              <w:t>chnelle Auffassungsgabe</w:t>
            </w:r>
          </w:p>
          <w:p w14:paraId="67D0114A" w14:textId="77777777" w:rsidR="004D36BE" w:rsidRDefault="004D36BE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wissbegierig</w:t>
            </w:r>
          </w:p>
          <w:p w14:paraId="34344296" w14:textId="6B2F80EE" w:rsidR="004D36BE" w:rsidRDefault="00C70784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l</w:t>
            </w:r>
            <w:r w:rsidR="004D36BE">
              <w:rPr>
                <w:lang w:bidi="de-DE"/>
              </w:rPr>
              <w:t>ösungsorientiertes Denken</w:t>
            </w:r>
          </w:p>
          <w:p w14:paraId="53EB5440" w14:textId="69DF46EC" w:rsidR="004D36BE" w:rsidRDefault="00C70784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s</w:t>
            </w:r>
            <w:r w:rsidR="004D36BE">
              <w:rPr>
                <w:lang w:bidi="de-DE"/>
              </w:rPr>
              <w:t>prachbegabt</w:t>
            </w:r>
          </w:p>
          <w:p w14:paraId="060BFA56" w14:textId="59C630C8" w:rsidR="004D36BE" w:rsidRDefault="00C70784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z</w:t>
            </w:r>
            <w:r w:rsidR="004D36BE">
              <w:rPr>
                <w:lang w:bidi="de-DE"/>
              </w:rPr>
              <w:t>ielstrebig</w:t>
            </w:r>
          </w:p>
          <w:p w14:paraId="16F1A1A9" w14:textId="7533194B" w:rsidR="004D36BE" w:rsidRDefault="00C70784" w:rsidP="004D3011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t</w:t>
            </w:r>
            <w:r w:rsidR="004D36BE">
              <w:rPr>
                <w:lang w:bidi="de-DE"/>
              </w:rPr>
              <w:t>eamfähig</w:t>
            </w:r>
          </w:p>
          <w:p w14:paraId="66A9007A" w14:textId="715CF9CB" w:rsidR="004D36BE" w:rsidRDefault="00C70784" w:rsidP="004D36BE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f</w:t>
            </w:r>
            <w:r w:rsidR="004D36BE">
              <w:rPr>
                <w:lang w:bidi="de-DE"/>
              </w:rPr>
              <w:t>lexibel und anpassungsfähig</w:t>
            </w:r>
          </w:p>
          <w:p w14:paraId="3B207158" w14:textId="709EF671" w:rsidR="004D36BE" w:rsidRDefault="004D36BE" w:rsidP="004D3011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lang w:bidi="de-DE"/>
              </w:rPr>
              <w:t>hilfsbereit</w:t>
            </w:r>
          </w:p>
          <w:p w14:paraId="25625D92" w14:textId="77777777" w:rsidR="004D36BE" w:rsidRDefault="004D36BE" w:rsidP="004D3011">
            <w:pPr>
              <w:rPr>
                <w:noProof/>
              </w:rPr>
            </w:pPr>
          </w:p>
          <w:p w14:paraId="6F9967FE" w14:textId="7F08813B" w:rsidR="006562D6" w:rsidRPr="00B24DFB" w:rsidRDefault="004D36BE" w:rsidP="006562D6">
            <w:pPr>
              <w:pStyle w:val="Heading2"/>
              <w:rPr>
                <w:noProof/>
              </w:rPr>
            </w:pPr>
            <w:r>
              <w:rPr>
                <w:noProof/>
              </w:rPr>
              <w:t>Interessen</w:t>
            </w:r>
          </w:p>
          <w:p w14:paraId="6B377D32" w14:textId="77777777" w:rsidR="006562D6" w:rsidRDefault="006562D6" w:rsidP="006562D6">
            <w:pPr>
              <w:pStyle w:val="Date"/>
              <w:numPr>
                <w:ilvl w:val="0"/>
                <w:numId w:val="15"/>
              </w:numPr>
              <w:rPr>
                <w:noProof/>
                <w:lang w:bidi="de-DE"/>
              </w:rPr>
            </w:pPr>
            <w:r>
              <w:rPr>
                <w:noProof/>
                <w:lang w:bidi="de-DE"/>
              </w:rPr>
              <w:t>Projekte mit meinem 3D-Drucker erarbeiten</w:t>
            </w:r>
          </w:p>
          <w:p w14:paraId="4ACAE62B" w14:textId="77777777" w:rsidR="006562D6" w:rsidRDefault="006562D6" w:rsidP="006562D6">
            <w:pPr>
              <w:pStyle w:val="ListParagraph"/>
              <w:numPr>
                <w:ilvl w:val="0"/>
                <w:numId w:val="15"/>
              </w:numPr>
              <w:rPr>
                <w:lang w:bidi="de-DE"/>
              </w:rPr>
            </w:pPr>
            <w:r>
              <w:rPr>
                <w:lang w:bidi="de-DE"/>
              </w:rPr>
              <w:t>Coden</w:t>
            </w:r>
          </w:p>
          <w:p w14:paraId="64ECD4F6" w14:textId="77777777" w:rsidR="006562D6" w:rsidRDefault="006562D6" w:rsidP="006562D6">
            <w:pPr>
              <w:pStyle w:val="ListParagraph"/>
              <w:numPr>
                <w:ilvl w:val="0"/>
                <w:numId w:val="15"/>
              </w:numPr>
              <w:rPr>
                <w:lang w:bidi="de-DE"/>
              </w:rPr>
            </w:pPr>
            <w:r>
              <w:rPr>
                <w:lang w:bidi="de-DE"/>
              </w:rPr>
              <w:t>mit Frenden treffen</w:t>
            </w:r>
          </w:p>
          <w:p w14:paraId="6CB2DD4C" w14:textId="77777777" w:rsidR="006562D6" w:rsidRDefault="006562D6" w:rsidP="006562D6">
            <w:pPr>
              <w:pStyle w:val="ListParagraph"/>
              <w:numPr>
                <w:ilvl w:val="0"/>
                <w:numId w:val="15"/>
              </w:numPr>
              <w:rPr>
                <w:lang w:bidi="de-DE"/>
              </w:rPr>
            </w:pPr>
            <w:r>
              <w:rPr>
                <w:lang w:bidi="de-DE"/>
              </w:rPr>
              <w:t>trainieren</w:t>
            </w:r>
          </w:p>
          <w:p w14:paraId="5F1FA7AA" w14:textId="58857403" w:rsidR="006562D6" w:rsidRPr="00B24DFB" w:rsidRDefault="006562D6" w:rsidP="006562D6">
            <w:pPr>
              <w:pStyle w:val="ListParagraph"/>
              <w:numPr>
                <w:ilvl w:val="0"/>
                <w:numId w:val="15"/>
              </w:numPr>
              <w:rPr>
                <w:lang w:bidi="de-DE"/>
              </w:rPr>
            </w:pPr>
            <w:r>
              <w:rPr>
                <w:lang w:bidi="de-DE"/>
              </w:rPr>
              <w:t>japanisch lernen (mündlich &amp; schriftlich)</w:t>
            </w:r>
          </w:p>
        </w:tc>
        <w:tc>
          <w:tcPr>
            <w:tcW w:w="720" w:type="dxa"/>
          </w:tcPr>
          <w:p w14:paraId="5C7016CC" w14:textId="77777777" w:rsidR="001B2ABD" w:rsidRPr="00B24DFB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AA6DE320B7C541FA9D8538154253C8A6"/>
              </w:placeholder>
              <w:temporary/>
              <w:showingPlcHdr/>
              <w15:appearance w15:val="hidden"/>
            </w:sdtPr>
            <w:sdtContent>
              <w:p w14:paraId="53277B7B" w14:textId="77777777" w:rsidR="001B2ABD" w:rsidRPr="00B24DFB" w:rsidRDefault="00E25A26" w:rsidP="00036450">
                <w:pPr>
                  <w:pStyle w:val="Heading2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AUSBILDUNG</w:t>
                </w:r>
              </w:p>
            </w:sdtContent>
          </w:sdt>
          <w:p w14:paraId="2CB902B0" w14:textId="6B4FA7E8" w:rsidR="00036450" w:rsidRPr="00B24DFB" w:rsidRDefault="00C675D8" w:rsidP="00B359E4">
            <w:pPr>
              <w:pStyle w:val="Heading4"/>
              <w:rPr>
                <w:noProof/>
              </w:rPr>
            </w:pPr>
            <w:r>
              <w:rPr>
                <w:noProof/>
              </w:rPr>
              <w:t>Volksschule in Going</w:t>
            </w:r>
          </w:p>
          <w:p w14:paraId="6E076F6D" w14:textId="6303AE3C" w:rsidR="00036450" w:rsidRDefault="00C675D8" w:rsidP="004142CD">
            <w:pPr>
              <w:rPr>
                <w:noProof/>
              </w:rPr>
            </w:pPr>
            <w:r>
              <w:rPr>
                <w:noProof/>
              </w:rPr>
              <w:t>September 2017 – Juli 2021</w:t>
            </w:r>
          </w:p>
          <w:p w14:paraId="2B3F36F7" w14:textId="77777777" w:rsidR="00C675D8" w:rsidRDefault="00C675D8" w:rsidP="004142CD">
            <w:pPr>
              <w:rPr>
                <w:noProof/>
              </w:rPr>
            </w:pPr>
          </w:p>
          <w:p w14:paraId="51DF72B2" w14:textId="2E831107" w:rsidR="00C675D8" w:rsidRPr="00B24DFB" w:rsidRDefault="00C675D8" w:rsidP="00C675D8">
            <w:pPr>
              <w:pStyle w:val="Heading4"/>
              <w:rPr>
                <w:noProof/>
              </w:rPr>
            </w:pPr>
            <w:r>
              <w:rPr>
                <w:noProof/>
              </w:rPr>
              <w:t>Mittelschule 1 in St. Johann in Tirol</w:t>
            </w:r>
          </w:p>
          <w:p w14:paraId="04400257" w14:textId="2283DFBF" w:rsidR="00C675D8" w:rsidRDefault="00C675D8" w:rsidP="00C675D8">
            <w:pPr>
              <w:rPr>
                <w:noProof/>
              </w:rPr>
            </w:pPr>
            <w:r>
              <w:rPr>
                <w:noProof/>
              </w:rPr>
              <w:t>September 2021 – Juli 2025</w:t>
            </w:r>
          </w:p>
          <w:p w14:paraId="6473C8D5" w14:textId="77777777" w:rsidR="00C675D8" w:rsidRDefault="00C675D8" w:rsidP="00C675D8">
            <w:pPr>
              <w:rPr>
                <w:noProof/>
              </w:rPr>
            </w:pPr>
          </w:p>
          <w:p w14:paraId="20797AB0" w14:textId="0D3F1108" w:rsidR="00C675D8" w:rsidRPr="00B24DFB" w:rsidRDefault="00C675D8" w:rsidP="00C675D8">
            <w:pPr>
              <w:pStyle w:val="Heading4"/>
              <w:rPr>
                <w:noProof/>
              </w:rPr>
            </w:pPr>
            <w:r>
              <w:rPr>
                <w:noProof/>
              </w:rPr>
              <w:t>Polytechnische Schule in St. Johann in Tirol</w:t>
            </w:r>
          </w:p>
          <w:p w14:paraId="6F64816F" w14:textId="0109322B" w:rsidR="00C675D8" w:rsidRDefault="00C675D8" w:rsidP="00C675D8">
            <w:pPr>
              <w:rPr>
                <w:noProof/>
              </w:rPr>
            </w:pPr>
            <w:r>
              <w:rPr>
                <w:noProof/>
              </w:rPr>
              <w:t>September 2025 – laufend</w:t>
            </w:r>
          </w:p>
          <w:p w14:paraId="74313508" w14:textId="77777777" w:rsidR="004142CD" w:rsidRDefault="004142CD" w:rsidP="00036450">
            <w:pPr>
              <w:rPr>
                <w:noProof/>
              </w:rPr>
            </w:pPr>
          </w:p>
          <w:p w14:paraId="373EA15F" w14:textId="77777777" w:rsidR="004D36BE" w:rsidRDefault="004D36BE" w:rsidP="00036450">
            <w:pPr>
              <w:rPr>
                <w:noProof/>
              </w:rPr>
            </w:pPr>
          </w:p>
          <w:p w14:paraId="3659A554" w14:textId="77777777" w:rsidR="004D36BE" w:rsidRPr="00B24DFB" w:rsidRDefault="004D36BE" w:rsidP="00036450">
            <w:pPr>
              <w:rPr>
                <w:noProof/>
              </w:rPr>
            </w:pPr>
          </w:p>
          <w:p w14:paraId="1ECC729D" w14:textId="27B0CCBD" w:rsidR="00036450" w:rsidRPr="00B24DFB" w:rsidRDefault="00C675D8" w:rsidP="00036450">
            <w:pPr>
              <w:pStyle w:val="Heading2"/>
              <w:rPr>
                <w:noProof/>
              </w:rPr>
            </w:pPr>
            <w:r>
              <w:rPr>
                <w:noProof/>
              </w:rPr>
              <w:t>Kurse ausserhalb der schule</w:t>
            </w:r>
          </w:p>
          <w:p w14:paraId="2455AA82" w14:textId="15D78F04" w:rsidR="00036450" w:rsidRPr="00B24DFB" w:rsidRDefault="00C675D8" w:rsidP="00B359E4">
            <w:pPr>
              <w:pStyle w:val="Heading4"/>
              <w:rPr>
                <w:bCs/>
                <w:noProof/>
              </w:rPr>
            </w:pPr>
            <w:r>
              <w:rPr>
                <w:noProof/>
              </w:rPr>
              <w:t>Sommer 2021</w:t>
            </w:r>
            <w:r w:rsidR="00036450" w:rsidRPr="00B24DFB">
              <w:rPr>
                <w:noProof/>
                <w:lang w:bidi="de-DE"/>
              </w:rPr>
              <w:t xml:space="preserve"> </w:t>
            </w:r>
          </w:p>
          <w:p w14:paraId="2D7BDA71" w14:textId="77777777" w:rsidR="00C675D8" w:rsidRDefault="00C675D8" w:rsidP="00C675D8">
            <w:pPr>
              <w:pStyle w:val="Date"/>
              <w:rPr>
                <w:noProof/>
                <w:lang w:bidi="de-DE"/>
              </w:rPr>
            </w:pPr>
            <w:r>
              <w:rPr>
                <w:noProof/>
                <w:lang w:bidi="de-DE"/>
              </w:rPr>
              <w:t xml:space="preserve">1-wöchiger Programmierkurs für Anfänger </w:t>
            </w:r>
          </w:p>
          <w:p w14:paraId="5A4585FB" w14:textId="5258A341" w:rsidR="00036450" w:rsidRPr="00B24DFB" w:rsidRDefault="00C675D8" w:rsidP="00C675D8">
            <w:pPr>
              <w:pStyle w:val="Date"/>
              <w:rPr>
                <w:noProof/>
              </w:rPr>
            </w:pPr>
            <w:r>
              <w:rPr>
                <w:noProof/>
                <w:lang w:bidi="de-DE"/>
              </w:rPr>
              <w:t xml:space="preserve">durch </w:t>
            </w:r>
            <w:r>
              <w:rPr>
                <w:i/>
                <w:iCs/>
                <w:noProof/>
                <w:lang w:bidi="de-DE"/>
              </w:rPr>
              <w:t>Coding 4 Kids</w:t>
            </w:r>
            <w:r>
              <w:rPr>
                <w:noProof/>
                <w:lang w:bidi="de-DE"/>
              </w:rPr>
              <w:t xml:space="preserve"> im WIFI Kitzbühel</w:t>
            </w:r>
            <w:r w:rsidR="00036450" w:rsidRPr="00B24DFB">
              <w:rPr>
                <w:noProof/>
                <w:lang w:bidi="de-DE"/>
              </w:rPr>
              <w:t xml:space="preserve"> </w:t>
            </w:r>
          </w:p>
          <w:p w14:paraId="5A2F7C5E" w14:textId="77777777" w:rsidR="004D3011" w:rsidRDefault="004D3011" w:rsidP="00036450">
            <w:pPr>
              <w:rPr>
                <w:b/>
                <w:noProof/>
              </w:rPr>
            </w:pPr>
          </w:p>
          <w:p w14:paraId="53E48A49" w14:textId="757B937D" w:rsidR="00C675D8" w:rsidRPr="00B24DFB" w:rsidRDefault="00C675D8" w:rsidP="00C675D8">
            <w:pPr>
              <w:pStyle w:val="Heading4"/>
              <w:rPr>
                <w:bCs/>
                <w:noProof/>
              </w:rPr>
            </w:pPr>
            <w:r>
              <w:rPr>
                <w:noProof/>
              </w:rPr>
              <w:t>Sommer 2022</w:t>
            </w:r>
          </w:p>
          <w:p w14:paraId="0199FCB2" w14:textId="156A8645" w:rsidR="00C675D8" w:rsidRDefault="00C675D8" w:rsidP="00C675D8">
            <w:pPr>
              <w:pStyle w:val="Date"/>
              <w:rPr>
                <w:noProof/>
                <w:lang w:bidi="de-DE"/>
              </w:rPr>
            </w:pPr>
            <w:r>
              <w:rPr>
                <w:noProof/>
                <w:lang w:bidi="de-DE"/>
              </w:rPr>
              <w:t xml:space="preserve">1-wöchiger Programmierkurs für Fortgeschrittene </w:t>
            </w:r>
          </w:p>
          <w:p w14:paraId="0B7FFAE7" w14:textId="77777777" w:rsidR="00C675D8" w:rsidRPr="00B24DFB" w:rsidRDefault="00C675D8" w:rsidP="00C675D8">
            <w:pPr>
              <w:pStyle w:val="Date"/>
              <w:rPr>
                <w:noProof/>
              </w:rPr>
            </w:pPr>
            <w:r>
              <w:rPr>
                <w:noProof/>
                <w:lang w:bidi="de-DE"/>
              </w:rPr>
              <w:t xml:space="preserve">durch </w:t>
            </w:r>
            <w:r>
              <w:rPr>
                <w:i/>
                <w:iCs/>
                <w:noProof/>
                <w:lang w:bidi="de-DE"/>
              </w:rPr>
              <w:t>Coding 4 Kids</w:t>
            </w:r>
            <w:r>
              <w:rPr>
                <w:noProof/>
                <w:lang w:bidi="de-DE"/>
              </w:rPr>
              <w:t xml:space="preserve"> im WIFI Kitzbühel</w:t>
            </w:r>
            <w:r w:rsidRPr="00B24DFB">
              <w:rPr>
                <w:noProof/>
                <w:lang w:bidi="de-DE"/>
              </w:rPr>
              <w:t xml:space="preserve"> </w:t>
            </w:r>
          </w:p>
          <w:p w14:paraId="6B59176C" w14:textId="77777777" w:rsidR="00C675D8" w:rsidRDefault="00C675D8" w:rsidP="00036450">
            <w:pPr>
              <w:rPr>
                <w:noProof/>
              </w:rPr>
            </w:pPr>
          </w:p>
          <w:p w14:paraId="5D47EC5C" w14:textId="27B33338" w:rsidR="00C675D8" w:rsidRPr="00B24DFB" w:rsidRDefault="00C675D8" w:rsidP="00C675D8">
            <w:pPr>
              <w:pStyle w:val="Heading4"/>
              <w:rPr>
                <w:bCs/>
                <w:noProof/>
              </w:rPr>
            </w:pPr>
            <w:r>
              <w:rPr>
                <w:noProof/>
              </w:rPr>
              <w:t>Sommer 202</w:t>
            </w:r>
            <w:r w:rsidR="007E2579">
              <w:rPr>
                <w:noProof/>
              </w:rPr>
              <w:t>5</w:t>
            </w:r>
          </w:p>
          <w:p w14:paraId="62209D22" w14:textId="77777777" w:rsidR="007E2579" w:rsidRDefault="007E2579" w:rsidP="00C675D8">
            <w:pPr>
              <w:pStyle w:val="Date"/>
              <w:rPr>
                <w:noProof/>
                <w:lang w:bidi="de-DE"/>
              </w:rPr>
            </w:pPr>
            <w:r>
              <w:rPr>
                <w:noProof/>
                <w:lang w:bidi="de-DE"/>
              </w:rPr>
              <w:t xml:space="preserve">Onlinekurs Programmieren </w:t>
            </w:r>
            <w:r>
              <w:rPr>
                <w:i/>
                <w:iCs/>
                <w:noProof/>
                <w:lang w:bidi="de-DE"/>
              </w:rPr>
              <w:t>„freeCodeCamp“</w:t>
            </w:r>
            <w:r>
              <w:rPr>
                <w:noProof/>
                <w:lang w:bidi="de-DE"/>
              </w:rPr>
              <w:t xml:space="preserve"> </w:t>
            </w:r>
          </w:p>
          <w:p w14:paraId="527C6115" w14:textId="42CDD0D3" w:rsidR="00C675D8" w:rsidRDefault="007E2579" w:rsidP="00C675D8">
            <w:pPr>
              <w:pStyle w:val="Date"/>
              <w:rPr>
                <w:noProof/>
                <w:lang w:bidi="de-DE"/>
              </w:rPr>
            </w:pPr>
            <w:r>
              <w:rPr>
                <w:noProof/>
                <w:lang w:bidi="de-DE"/>
              </w:rPr>
              <w:t>zu Hause auf „eigene Faust“</w:t>
            </w:r>
          </w:p>
          <w:p w14:paraId="6C4461FD" w14:textId="77777777" w:rsidR="007E2579" w:rsidRDefault="007E2579" w:rsidP="007E2579">
            <w:pPr>
              <w:rPr>
                <w:lang w:bidi="de-DE"/>
              </w:rPr>
            </w:pPr>
          </w:p>
          <w:p w14:paraId="62C20D7A" w14:textId="77777777" w:rsidR="004D36BE" w:rsidRDefault="004D36BE" w:rsidP="007E2579">
            <w:pPr>
              <w:rPr>
                <w:lang w:bidi="de-DE"/>
              </w:rPr>
            </w:pPr>
          </w:p>
          <w:p w14:paraId="3181C258" w14:textId="77777777" w:rsidR="004D36BE" w:rsidRDefault="004D36BE" w:rsidP="007E2579">
            <w:pPr>
              <w:rPr>
                <w:lang w:bidi="de-DE"/>
              </w:rPr>
            </w:pPr>
          </w:p>
          <w:p w14:paraId="075FD039" w14:textId="2C1E5EF8" w:rsidR="007E2579" w:rsidRPr="00B24DFB" w:rsidRDefault="007E2579" w:rsidP="007E2579">
            <w:pPr>
              <w:pStyle w:val="Heading2"/>
              <w:rPr>
                <w:noProof/>
              </w:rPr>
            </w:pPr>
            <w:r>
              <w:rPr>
                <w:noProof/>
              </w:rPr>
              <w:t>SPRACHEN</w:t>
            </w:r>
          </w:p>
          <w:p w14:paraId="634986F1" w14:textId="30035FF7" w:rsidR="007E2579" w:rsidRDefault="007E2579" w:rsidP="007E2579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 w:rsidRPr="007E2579">
              <w:rPr>
                <w:b/>
                <w:bCs/>
                <w:lang w:bidi="de-DE"/>
              </w:rPr>
              <w:t>Englisch</w:t>
            </w:r>
            <w:r>
              <w:rPr>
                <w:lang w:bidi="de-DE"/>
              </w:rPr>
              <w:t xml:space="preserve"> sehr gut (Klassenbester in AHS-Stufe)</w:t>
            </w:r>
          </w:p>
          <w:p w14:paraId="48BC2B12" w14:textId="371C2463" w:rsidR="006562D6" w:rsidRDefault="007E2579" w:rsidP="006562D6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 w:rsidRPr="007E2579">
              <w:rPr>
                <w:b/>
                <w:bCs/>
                <w:lang w:bidi="de-DE"/>
              </w:rPr>
              <w:t>Japanisch</w:t>
            </w:r>
            <w:r>
              <w:rPr>
                <w:lang w:bidi="de-DE"/>
              </w:rPr>
              <w:t xml:space="preserve"> Grundkenntnisse Wort und Schrift (selbst erlernt)</w:t>
            </w:r>
          </w:p>
          <w:p w14:paraId="572D904B" w14:textId="6B954C41" w:rsidR="006562D6" w:rsidRDefault="006562D6" w:rsidP="006562D6">
            <w:pPr>
              <w:pStyle w:val="ListParagraph"/>
              <w:numPr>
                <w:ilvl w:val="0"/>
                <w:numId w:val="16"/>
              </w:numPr>
              <w:rPr>
                <w:lang w:bidi="de-DE"/>
              </w:rPr>
            </w:pPr>
            <w:r>
              <w:rPr>
                <w:b/>
                <w:bCs/>
                <w:lang w:bidi="de-DE"/>
              </w:rPr>
              <w:t xml:space="preserve">Spanisch und Französisch </w:t>
            </w:r>
            <w:r>
              <w:rPr>
                <w:lang w:bidi="de-DE"/>
              </w:rPr>
              <w:t>als Wahlpflichtfach in der 3. Klasse der MS (leider nie mehr gebraucht, daher kaum noch Kenntnisse)</w:t>
            </w:r>
          </w:p>
          <w:p w14:paraId="1AE76701" w14:textId="77777777" w:rsidR="004D36BE" w:rsidRDefault="004D36BE" w:rsidP="004D36BE">
            <w:pPr>
              <w:rPr>
                <w:lang w:bidi="de-DE"/>
              </w:rPr>
            </w:pPr>
          </w:p>
          <w:p w14:paraId="4A0790D7" w14:textId="77777777" w:rsidR="004D36BE" w:rsidRPr="004D36BE" w:rsidRDefault="004D36BE" w:rsidP="004D36BE">
            <w:pPr>
              <w:pStyle w:val="ListParagraph"/>
              <w:rPr>
                <w:lang w:bidi="de-DE"/>
              </w:rPr>
            </w:pPr>
          </w:p>
          <w:p w14:paraId="58606704" w14:textId="65249597" w:rsidR="004D36BE" w:rsidRPr="007E2579" w:rsidRDefault="004D36BE" w:rsidP="004D36BE">
            <w:pPr>
              <w:pStyle w:val="ListParagraph"/>
              <w:rPr>
                <w:lang w:bidi="de-DE"/>
              </w:rPr>
            </w:pPr>
          </w:p>
        </w:tc>
      </w:tr>
    </w:tbl>
    <w:p w14:paraId="595AF74D" w14:textId="77777777" w:rsidR="00477BC1" w:rsidRPr="00B24DFB" w:rsidRDefault="00477BC1" w:rsidP="000C45FF">
      <w:pPr>
        <w:tabs>
          <w:tab w:val="left" w:pos="990"/>
        </w:tabs>
        <w:rPr>
          <w:noProof/>
        </w:rPr>
      </w:pPr>
    </w:p>
    <w:sectPr w:rsidR="00477BC1" w:rsidRPr="00B24DFB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2C35F" w14:textId="77777777" w:rsidR="00C551EE" w:rsidRDefault="00C551EE" w:rsidP="000C45FF">
      <w:r>
        <w:separator/>
      </w:r>
    </w:p>
  </w:endnote>
  <w:endnote w:type="continuationSeparator" w:id="0">
    <w:p w14:paraId="5FA3AFD9" w14:textId="77777777" w:rsidR="00C551EE" w:rsidRDefault="00C551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7FBB0" w14:textId="77777777" w:rsidR="00C551EE" w:rsidRDefault="00C551EE" w:rsidP="000C45FF">
      <w:r>
        <w:separator/>
      </w:r>
    </w:p>
  </w:footnote>
  <w:footnote w:type="continuationSeparator" w:id="0">
    <w:p w14:paraId="1659870E" w14:textId="77777777" w:rsidR="00C551EE" w:rsidRDefault="00C551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9303" w14:textId="77777777" w:rsidR="000C45FF" w:rsidRPr="008275EB" w:rsidRDefault="000C45FF">
    <w:pPr>
      <w:pStyle w:val="Header"/>
    </w:pPr>
    <w:r w:rsidRPr="008275EB"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4EF20213" wp14:editId="354664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E2474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863F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0A7DF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1AD0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505C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70DD3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EA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B8CD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AC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947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94959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EF1EA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4C4C32"/>
    <w:multiLevelType w:val="hybridMultilevel"/>
    <w:tmpl w:val="AA481F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B4156"/>
    <w:multiLevelType w:val="hybridMultilevel"/>
    <w:tmpl w:val="9800E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5159C"/>
    <w:multiLevelType w:val="hybridMultilevel"/>
    <w:tmpl w:val="8C4A9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771601">
    <w:abstractNumId w:val="11"/>
  </w:num>
  <w:num w:numId="2" w16cid:durableId="443892199">
    <w:abstractNumId w:val="12"/>
  </w:num>
  <w:num w:numId="3" w16cid:durableId="1842810945">
    <w:abstractNumId w:val="8"/>
  </w:num>
  <w:num w:numId="4" w16cid:durableId="299841925">
    <w:abstractNumId w:val="3"/>
  </w:num>
  <w:num w:numId="5" w16cid:durableId="1952008196">
    <w:abstractNumId w:val="2"/>
  </w:num>
  <w:num w:numId="6" w16cid:durableId="2086755535">
    <w:abstractNumId w:val="1"/>
  </w:num>
  <w:num w:numId="7" w16cid:durableId="1836338611">
    <w:abstractNumId w:val="0"/>
  </w:num>
  <w:num w:numId="8" w16cid:durableId="832453784">
    <w:abstractNumId w:val="9"/>
  </w:num>
  <w:num w:numId="9" w16cid:durableId="1139346298">
    <w:abstractNumId w:val="7"/>
  </w:num>
  <w:num w:numId="10" w16cid:durableId="115954077">
    <w:abstractNumId w:val="6"/>
  </w:num>
  <w:num w:numId="11" w16cid:durableId="204176397">
    <w:abstractNumId w:val="5"/>
  </w:num>
  <w:num w:numId="12" w16cid:durableId="937836488">
    <w:abstractNumId w:val="4"/>
  </w:num>
  <w:num w:numId="13" w16cid:durableId="1380789728">
    <w:abstractNumId w:val="10"/>
  </w:num>
  <w:num w:numId="14" w16cid:durableId="543366144">
    <w:abstractNumId w:val="14"/>
  </w:num>
  <w:num w:numId="15" w16cid:durableId="1529101784">
    <w:abstractNumId w:val="13"/>
  </w:num>
  <w:num w:numId="16" w16cid:durableId="277689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D8"/>
    <w:rsid w:val="00036450"/>
    <w:rsid w:val="00094499"/>
    <w:rsid w:val="000C45FF"/>
    <w:rsid w:val="000E3FD1"/>
    <w:rsid w:val="00112054"/>
    <w:rsid w:val="001424E5"/>
    <w:rsid w:val="001525E1"/>
    <w:rsid w:val="0016425A"/>
    <w:rsid w:val="00180329"/>
    <w:rsid w:val="0019001F"/>
    <w:rsid w:val="001A74A5"/>
    <w:rsid w:val="001B2ABD"/>
    <w:rsid w:val="001E0391"/>
    <w:rsid w:val="001E1759"/>
    <w:rsid w:val="001F1ECC"/>
    <w:rsid w:val="002343B4"/>
    <w:rsid w:val="002400EB"/>
    <w:rsid w:val="00256CF7"/>
    <w:rsid w:val="00281FD5"/>
    <w:rsid w:val="002A55BA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77BC1"/>
    <w:rsid w:val="004813B3"/>
    <w:rsid w:val="00496591"/>
    <w:rsid w:val="004C63E4"/>
    <w:rsid w:val="004D1AB6"/>
    <w:rsid w:val="004D3011"/>
    <w:rsid w:val="004D36BE"/>
    <w:rsid w:val="005262AC"/>
    <w:rsid w:val="005E39D5"/>
    <w:rsid w:val="005F7D25"/>
    <w:rsid w:val="00600670"/>
    <w:rsid w:val="0062123A"/>
    <w:rsid w:val="00646E75"/>
    <w:rsid w:val="006562D6"/>
    <w:rsid w:val="006771D0"/>
    <w:rsid w:val="00715FCB"/>
    <w:rsid w:val="00743101"/>
    <w:rsid w:val="00772393"/>
    <w:rsid w:val="007775E1"/>
    <w:rsid w:val="007867A0"/>
    <w:rsid w:val="007927F5"/>
    <w:rsid w:val="007E2579"/>
    <w:rsid w:val="00802CA0"/>
    <w:rsid w:val="008275EB"/>
    <w:rsid w:val="008754E8"/>
    <w:rsid w:val="00875A3F"/>
    <w:rsid w:val="008A4F40"/>
    <w:rsid w:val="009260CD"/>
    <w:rsid w:val="00952C25"/>
    <w:rsid w:val="00965745"/>
    <w:rsid w:val="00A2118D"/>
    <w:rsid w:val="00AD76E2"/>
    <w:rsid w:val="00B20152"/>
    <w:rsid w:val="00B24DFB"/>
    <w:rsid w:val="00B359E4"/>
    <w:rsid w:val="00B57D98"/>
    <w:rsid w:val="00B70850"/>
    <w:rsid w:val="00BA2462"/>
    <w:rsid w:val="00C066B6"/>
    <w:rsid w:val="00C37BA1"/>
    <w:rsid w:val="00C4674C"/>
    <w:rsid w:val="00C506CF"/>
    <w:rsid w:val="00C551EE"/>
    <w:rsid w:val="00C675D8"/>
    <w:rsid w:val="00C70784"/>
    <w:rsid w:val="00C72BED"/>
    <w:rsid w:val="00C85E87"/>
    <w:rsid w:val="00C9578B"/>
    <w:rsid w:val="00CB0055"/>
    <w:rsid w:val="00CC0C6D"/>
    <w:rsid w:val="00D01D04"/>
    <w:rsid w:val="00D04BFE"/>
    <w:rsid w:val="00D2522B"/>
    <w:rsid w:val="00D422DE"/>
    <w:rsid w:val="00D5459D"/>
    <w:rsid w:val="00DA1F4D"/>
    <w:rsid w:val="00DD172A"/>
    <w:rsid w:val="00E00E9D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0FA9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EB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5EB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75EB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75EB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275EB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275EB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275EB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275EB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275E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275E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5EB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75EB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275EB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8275EB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75EB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8275EB"/>
  </w:style>
  <w:style w:type="character" w:customStyle="1" w:styleId="DateChar">
    <w:name w:val="Date Char"/>
    <w:basedOn w:val="DefaultParagraphFont"/>
    <w:link w:val="Date"/>
    <w:uiPriority w:val="99"/>
    <w:rsid w:val="008275EB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275EB"/>
    <w:rPr>
      <w:rFonts w:ascii="Century Gothic" w:hAnsi="Century Gothic"/>
      <w:color w:val="B85A22" w:themeColor="accent2" w:themeShade="BF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rsid w:val="008275EB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5EB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EB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275EB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8275EB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275EB"/>
    <w:rPr>
      <w:rFonts w:ascii="Century Gothic" w:hAnsi="Century Gothic"/>
      <w:b/>
      <w:sz w:val="18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8275E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275EB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275EB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275E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75EB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275EB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8275EB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8275E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EB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8275E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8275EB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8275EB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8275EB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8275EB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8275EB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8275EB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8275EB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8275EB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5EB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8275EB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275EB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8275EB"/>
  </w:style>
  <w:style w:type="character" w:styleId="BookTitle">
    <w:name w:val="Book Title"/>
    <w:basedOn w:val="DefaultParagraphFont"/>
    <w:uiPriority w:val="33"/>
    <w:semiHidden/>
    <w:qFormat/>
    <w:rsid w:val="008275EB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275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75EB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8275E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8275E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275E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275E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275E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275EB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8275E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275E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275E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8275E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275E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275E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275E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275EB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8275EB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8275EB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275EB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275EB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275EB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275EB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8275EB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275EB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275EB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275E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275EB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275E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275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8275EB"/>
  </w:style>
  <w:style w:type="paragraph" w:styleId="MacroText">
    <w:name w:val="macro"/>
    <w:link w:val="MacroTextChar"/>
    <w:uiPriority w:val="99"/>
    <w:semiHidden/>
    <w:unhideWhenUsed/>
    <w:rsid w:val="008275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75EB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275EB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7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275EB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8275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275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275EB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8275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275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275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8275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5EB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275EB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8275E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8275EB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EB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EB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EB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EB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EB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8275EB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827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5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5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5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8275EB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8275EB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275EB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275EB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8275EB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8275EB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8275EB"/>
    <w:rPr>
      <w:rFonts w:ascii="Century Gothic" w:hAnsi="Century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8275EB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8275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275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275E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75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275E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275E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275E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275E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8275E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275E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8275E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275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5E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5E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5EB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5EB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5E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5E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5EB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5E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275E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275E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8275E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275E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275E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275E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275E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8275E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8275E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275E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275E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275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8275EB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275EB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275EB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275EB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275EB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275EB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275EB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275EB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275EB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275EB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5E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5EB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8275E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275E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275E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275E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275E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275E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5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5E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5E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8275E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275E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275E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5EB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275EB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8275E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275E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8275EB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75EB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275EB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5EB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h\AppData\Local\Microsoft\Office\16.0\DTS\de-AT%7b09909983-693E-450C-9103-67C4901AF567%7d\%7bB7FBB30A-6427-4A96-BCF7-209E8027059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C48D3A5AC44B279C586EF308919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D85F6-BF6F-406F-8016-B6BB10EEAFC6}"/>
      </w:docPartPr>
      <w:docPartBody>
        <w:p w:rsidR="00BB684F" w:rsidRDefault="00000000">
          <w:pPr>
            <w:pStyle w:val="98C48D3A5AC44B279C586EF308919BC8"/>
          </w:pPr>
          <w:r w:rsidRPr="00B24DFB">
            <w:rPr>
              <w:noProof/>
              <w:lang w:bidi="de-DE"/>
            </w:rPr>
            <w:t>Kontakt</w:t>
          </w:r>
        </w:p>
      </w:docPartBody>
    </w:docPart>
    <w:docPart>
      <w:docPartPr>
        <w:name w:val="3AF71560F6ED4A6A99AEEC19B787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BA42D-242D-4E49-B95D-6F77ABC980BE}"/>
      </w:docPartPr>
      <w:docPartBody>
        <w:p w:rsidR="00BB684F" w:rsidRDefault="00000000">
          <w:pPr>
            <w:pStyle w:val="3AF71560F6ED4A6A99AEEC19B787B8AD"/>
          </w:pPr>
          <w:r w:rsidRPr="00B24DFB">
            <w:rPr>
              <w:noProof/>
              <w:lang w:bidi="de-DE"/>
            </w:rPr>
            <w:t>TELEFON:</w:t>
          </w:r>
        </w:p>
      </w:docPartBody>
    </w:docPart>
    <w:docPart>
      <w:docPartPr>
        <w:name w:val="24BDF412D8DC47699CF4967B066F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C5A8C-A1AD-4D9E-AF64-9580193B9E14}"/>
      </w:docPartPr>
      <w:docPartBody>
        <w:p w:rsidR="00BB684F" w:rsidRDefault="00000000">
          <w:pPr>
            <w:pStyle w:val="24BDF412D8DC47699CF4967B066F2340"/>
          </w:pPr>
          <w:r w:rsidRPr="00B24DFB">
            <w:rPr>
              <w:noProof/>
              <w:lang w:bidi="de-DE"/>
            </w:rPr>
            <w:t>E-MAIL:</w:t>
          </w:r>
        </w:p>
      </w:docPartBody>
    </w:docPart>
    <w:docPart>
      <w:docPartPr>
        <w:name w:val="AA6DE320B7C541FA9D8538154253C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28BC2-8408-4ED1-9C08-5C480E800BCE}"/>
      </w:docPartPr>
      <w:docPartBody>
        <w:p w:rsidR="00BB684F" w:rsidRDefault="00000000">
          <w:pPr>
            <w:pStyle w:val="AA6DE320B7C541FA9D8538154253C8A6"/>
          </w:pPr>
          <w:r w:rsidRPr="00B24DFB">
            <w:rPr>
              <w:noProof/>
              <w:lang w:bidi="de-DE"/>
            </w:rPr>
            <w:t>AUSBILDUNG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AF"/>
    <w:rsid w:val="000659DC"/>
    <w:rsid w:val="00072FAF"/>
    <w:rsid w:val="000E418C"/>
    <w:rsid w:val="00875A3F"/>
    <w:rsid w:val="00BB684F"/>
    <w:rsid w:val="00E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val="de-DE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48D3A5AC44B279C586EF308919BC8">
    <w:name w:val="98C48D3A5AC44B279C586EF308919BC8"/>
  </w:style>
  <w:style w:type="paragraph" w:customStyle="1" w:styleId="3AF71560F6ED4A6A99AEEC19B787B8AD">
    <w:name w:val="3AF71560F6ED4A6A99AEEC19B787B8AD"/>
  </w:style>
  <w:style w:type="paragraph" w:customStyle="1" w:styleId="24BDF412D8DC47699CF4967B066F2340">
    <w:name w:val="24BDF412D8DC47699CF4967B066F2340"/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A6DE320B7C541FA9D8538154253C8A6">
    <w:name w:val="AA6DE320B7C541FA9D8538154253C8A6"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Theme="majorEastAsia" w:hAnsi="Century Gothic" w:cstheme="majorBidi"/>
      <w:b/>
      <w:bCs/>
      <w:caps/>
      <w:kern w:val="0"/>
      <w:sz w:val="22"/>
      <w:szCs w:val="26"/>
      <w:lang w:val="de-DE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{B7FBB30A-6427-4A96-BCF7-209E80270593}tf00546271_win32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2025-09-29T13:29:00Z</dcterms:created>
  <dcterms:modified xsi:type="dcterms:W3CDTF">2025-09-30T15:21:00Z</dcterms:modified>
</cp:coreProperties>
</file>